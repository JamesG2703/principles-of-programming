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74188871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E6285D" w:rsidRDefault="00E6285D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6285D" w:rsidRDefault="00E6285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JG. Gwynn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E6285D" w:rsidRDefault="00E6285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JG. Gwynn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285D" w:rsidRDefault="00E628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6285D" w:rsidRDefault="00E628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285D" w:rsidRDefault="00E6285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IT Systems and Applications. UCC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6285D" w:rsidRDefault="00E6285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IT Systems and Applications. UCC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08DC6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69D4A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6285D" w:rsidRDefault="00E628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E6285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Principle of programming Assignment.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6285D" w:rsidRDefault="007045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Part A, B, C, 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6285D" w:rsidRDefault="00E628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 w:rsidRPr="00E628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Principle of programming Assignment.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6285D" w:rsidRDefault="007045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Part A, B, C, 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B307B" w:rsidRDefault="00E6285D" w:rsidP="0070452A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FB307B" w:rsidRDefault="00FB307B" w:rsidP="00E6285D">
      <w:pPr>
        <w:jc w:val="both"/>
        <w:rPr>
          <w:u w:val="single"/>
        </w:rPr>
      </w:pPr>
    </w:p>
    <w:sdt>
      <w:sdtPr>
        <w:id w:val="377668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lang w:val="en-GB"/>
        </w:rPr>
      </w:sdtEndPr>
      <w:sdtContent>
        <w:p w:rsidR="00E6285D" w:rsidRDefault="0070452A" w:rsidP="00E6285D">
          <w:pPr>
            <w:pStyle w:val="TOCHeading"/>
          </w:pPr>
          <w:r>
            <w:t>Table of Contents</w:t>
          </w:r>
        </w:p>
        <w:p w:rsidR="00004439" w:rsidRDefault="00E628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5286" w:history="1">
            <w:r w:rsidR="00004439" w:rsidRPr="004C0153">
              <w:rPr>
                <w:rStyle w:val="Hyperlink"/>
                <w:noProof/>
              </w:rPr>
              <w:t>Part A</w:t>
            </w:r>
            <w:r w:rsidR="00004439">
              <w:rPr>
                <w:noProof/>
                <w:webHidden/>
              </w:rPr>
              <w:tab/>
            </w:r>
            <w:r w:rsidR="00004439">
              <w:rPr>
                <w:noProof/>
                <w:webHidden/>
              </w:rPr>
              <w:fldChar w:fldCharType="begin"/>
            </w:r>
            <w:r w:rsidR="00004439">
              <w:rPr>
                <w:noProof/>
                <w:webHidden/>
              </w:rPr>
              <w:instrText xml:space="preserve"> PAGEREF _Toc24705286 \h </w:instrText>
            </w:r>
            <w:r w:rsidR="00004439">
              <w:rPr>
                <w:noProof/>
                <w:webHidden/>
              </w:rPr>
            </w:r>
            <w:r w:rsidR="00004439">
              <w:rPr>
                <w:noProof/>
                <w:webHidden/>
              </w:rPr>
              <w:fldChar w:fldCharType="separate"/>
            </w:r>
            <w:r w:rsidR="00004439">
              <w:rPr>
                <w:noProof/>
                <w:webHidden/>
              </w:rPr>
              <w:t>3</w:t>
            </w:r>
            <w:r w:rsidR="00004439"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87" w:history="1">
            <w:r w:rsidRPr="004C0153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88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89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0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1" w:history="1">
            <w:r w:rsidRPr="004C0153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2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3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4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5" w:history="1">
            <w:r w:rsidRPr="004C0153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6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7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8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299" w:history="1">
            <w:r w:rsidRPr="004C0153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0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1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2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3" w:history="1">
            <w:r w:rsidRPr="004C0153">
              <w:rPr>
                <w:rStyle w:val="Hyperlink"/>
                <w:noProof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4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5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6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7" w:history="1">
            <w:r w:rsidRPr="004C0153">
              <w:rPr>
                <w:rStyle w:val="Hyperlink"/>
                <w:noProof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8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09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0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1" w:history="1">
            <w:r w:rsidRPr="004C0153">
              <w:rPr>
                <w:rStyle w:val="Hyperlink"/>
                <w:noProof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2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3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4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5" w:history="1">
            <w:r w:rsidRPr="004C0153">
              <w:rPr>
                <w:rStyle w:val="Hyperlink"/>
                <w:noProof/>
              </w:rPr>
              <w:t>Exercise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6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7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8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19" w:history="1">
            <w:r w:rsidRPr="004C0153">
              <w:rPr>
                <w:rStyle w:val="Hyperlink"/>
                <w:noProof/>
              </w:rPr>
              <w:t>Reflection on 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0" w:history="1">
            <w:r w:rsidRPr="004C0153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1" w:history="1">
            <w:r w:rsidRPr="004C0153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2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3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4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5" w:history="1">
            <w:r w:rsidRPr="004C0153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6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7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8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29" w:history="1">
            <w:r w:rsidRPr="004C0153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0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1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2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3" w:history="1">
            <w:r w:rsidRPr="004C0153">
              <w:rPr>
                <w:rStyle w:val="Hyperlink"/>
                <w:noProof/>
              </w:rPr>
              <w:t>Reflection on 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4" w:history="1">
            <w:r w:rsidRPr="004C0153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5" w:history="1">
            <w:r w:rsidRPr="004C0153">
              <w:rPr>
                <w:rStyle w:val="Hyperlink"/>
                <w:noProof/>
              </w:rPr>
              <w:t>Maths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6" w:history="1">
            <w:r w:rsidRPr="004C0153">
              <w:rPr>
                <w:rStyle w:val="Hyperlink"/>
                <w:noProof/>
              </w:rPr>
              <w:t>Exercise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7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8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39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0" w:history="1">
            <w:r w:rsidRPr="004C0153">
              <w:rPr>
                <w:rStyle w:val="Hyperlink"/>
                <w:noProof/>
              </w:rPr>
              <w:t>Exercise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1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2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3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4" w:history="1">
            <w:r w:rsidRPr="004C0153">
              <w:rPr>
                <w:rStyle w:val="Hyperlink"/>
                <w:noProof/>
              </w:rPr>
              <w:t>Exercise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5" w:history="1">
            <w:r w:rsidRPr="004C015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6" w:history="1">
            <w:r w:rsidRPr="004C01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7" w:history="1">
            <w:r w:rsidRPr="004C01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8" w:history="1">
            <w:r w:rsidRPr="004C0153">
              <w:rPr>
                <w:rStyle w:val="Hyperlink"/>
                <w:noProof/>
              </w:rPr>
              <w:t>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49" w:history="1">
            <w:r w:rsidRPr="004C0153">
              <w:rPr>
                <w:rStyle w:val="Hyperlink"/>
                <w:noProof/>
              </w:rPr>
              <w:t>Reflection on 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50" w:history="1">
            <w:r w:rsidRPr="004C0153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51" w:history="1">
            <w:r w:rsidRPr="004C0153">
              <w:rPr>
                <w:rStyle w:val="Hyperlink"/>
                <w:noProof/>
              </w:rPr>
              <w:t>Game of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52" w:history="1">
            <w:r w:rsidRPr="004C0153">
              <w:rPr>
                <w:rStyle w:val="Hyperlink"/>
                <w:noProof/>
              </w:rPr>
              <w:t>Reflection on 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439" w:rsidRDefault="00004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705353" w:history="1">
            <w:r w:rsidRPr="004C015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5D" w:rsidRDefault="00E6285D" w:rsidP="00E6285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B307B" w:rsidRPr="00E6285D" w:rsidRDefault="00E6285D" w:rsidP="00E6285D">
      <w:pPr>
        <w:pStyle w:val="Heading1"/>
      </w:pPr>
      <w:bookmarkStart w:id="1" w:name="_Toc24705286"/>
      <w:r w:rsidRPr="00E6285D">
        <w:lastRenderedPageBreak/>
        <w:t>Part A</w:t>
      </w:r>
      <w:bookmarkEnd w:id="1"/>
    </w:p>
    <w:p w:rsidR="00E6285D" w:rsidRPr="00E6285D" w:rsidRDefault="00E6285D" w:rsidP="00E6285D"/>
    <w:p w:rsidR="00FB307B" w:rsidRPr="00E6285D" w:rsidRDefault="00FB307B" w:rsidP="00E6285D">
      <w:pPr>
        <w:pStyle w:val="Heading2"/>
      </w:pPr>
      <w:bookmarkStart w:id="2" w:name="_Toc24705287"/>
      <w:r w:rsidRPr="00E6285D">
        <w:t>Exercise 1</w:t>
      </w:r>
      <w:bookmarkEnd w:id="2"/>
    </w:p>
    <w:p w:rsidR="00FB307B" w:rsidRPr="00E6285D" w:rsidRDefault="00FB307B" w:rsidP="00E6285D">
      <w:pPr>
        <w:pStyle w:val="Heading3"/>
      </w:pPr>
      <w:bookmarkStart w:id="3" w:name="_Toc24705288"/>
      <w:r w:rsidRPr="00E6285D">
        <w:t>Design</w:t>
      </w:r>
      <w:bookmarkEnd w:id="3"/>
    </w:p>
    <w:p w:rsidR="00FB307B" w:rsidRPr="00FB307B" w:rsidRDefault="00FB307B" w:rsidP="00E6285D">
      <w:pPr>
        <w:pStyle w:val="Heading3"/>
      </w:pPr>
      <w:bookmarkStart w:id="4" w:name="_Toc24705289"/>
      <w:r w:rsidRPr="00FB307B">
        <w:t>Code</w:t>
      </w:r>
      <w:bookmarkEnd w:id="4"/>
    </w:p>
    <w:p w:rsidR="00FB307B" w:rsidRDefault="00FB307B" w:rsidP="00E6285D">
      <w:pPr>
        <w:pStyle w:val="Heading3"/>
      </w:pPr>
      <w:bookmarkStart w:id="5" w:name="_Toc24705290"/>
      <w:r w:rsidRPr="00FB307B">
        <w:t>Testing</w:t>
      </w:r>
      <w:bookmarkEnd w:id="5"/>
    </w:p>
    <w:p w:rsidR="00892F47" w:rsidRPr="00892F47" w:rsidRDefault="00892F47" w:rsidP="00892F47">
      <w:pPr>
        <w:pStyle w:val="Heading3"/>
      </w:pPr>
    </w:p>
    <w:p w:rsidR="00E6285D" w:rsidRDefault="00E6285D">
      <w:pPr>
        <w:rPr>
          <w:b/>
        </w:rPr>
      </w:pPr>
      <w:r>
        <w:rPr>
          <w:b/>
        </w:rPr>
        <w:br w:type="page"/>
      </w:r>
    </w:p>
    <w:p w:rsidR="00E6285D" w:rsidRPr="00E6285D" w:rsidRDefault="00E6285D" w:rsidP="00E6285D">
      <w:pPr>
        <w:pStyle w:val="Heading2"/>
      </w:pPr>
      <w:bookmarkStart w:id="6" w:name="_Toc24705291"/>
      <w:r w:rsidRPr="00E6285D">
        <w:lastRenderedPageBreak/>
        <w:t xml:space="preserve">Exercise </w:t>
      </w:r>
      <w:r>
        <w:t>2</w:t>
      </w:r>
      <w:bookmarkEnd w:id="6"/>
    </w:p>
    <w:p w:rsidR="00E6285D" w:rsidRPr="00E6285D" w:rsidRDefault="00E6285D" w:rsidP="00E6285D">
      <w:pPr>
        <w:pStyle w:val="Heading3"/>
      </w:pPr>
      <w:bookmarkStart w:id="7" w:name="_Toc24705292"/>
      <w:r w:rsidRPr="00E6285D">
        <w:t>Design</w:t>
      </w:r>
      <w:bookmarkEnd w:id="7"/>
    </w:p>
    <w:p w:rsidR="00E6285D" w:rsidRPr="00FB307B" w:rsidRDefault="00E6285D" w:rsidP="00E6285D">
      <w:pPr>
        <w:pStyle w:val="Heading3"/>
      </w:pPr>
      <w:bookmarkStart w:id="8" w:name="_Toc24705293"/>
      <w:r w:rsidRPr="00FB307B">
        <w:t>Code</w:t>
      </w:r>
      <w:bookmarkEnd w:id="8"/>
    </w:p>
    <w:p w:rsidR="00E6285D" w:rsidRDefault="00E6285D" w:rsidP="00E6285D">
      <w:pPr>
        <w:pStyle w:val="Heading3"/>
      </w:pPr>
      <w:bookmarkStart w:id="9" w:name="_Toc24705294"/>
      <w:r w:rsidRPr="00FB307B">
        <w:t>Testing</w:t>
      </w:r>
      <w:bookmarkEnd w:id="9"/>
    </w:p>
    <w:p w:rsidR="00E6285D" w:rsidRDefault="00E6285D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6285D" w:rsidRPr="00E6285D" w:rsidRDefault="00E6285D" w:rsidP="00E6285D">
      <w:pPr>
        <w:pStyle w:val="Heading2"/>
      </w:pPr>
      <w:bookmarkStart w:id="10" w:name="_Toc24705295"/>
      <w:r w:rsidRPr="00E6285D">
        <w:lastRenderedPageBreak/>
        <w:t xml:space="preserve">Exercise </w:t>
      </w:r>
      <w:r>
        <w:t>3</w:t>
      </w:r>
      <w:bookmarkEnd w:id="10"/>
    </w:p>
    <w:p w:rsidR="00E6285D" w:rsidRPr="00E6285D" w:rsidRDefault="00E6285D" w:rsidP="00E6285D">
      <w:pPr>
        <w:pStyle w:val="Heading3"/>
      </w:pPr>
      <w:bookmarkStart w:id="11" w:name="_Toc24705296"/>
      <w:r w:rsidRPr="00E6285D">
        <w:t>Design</w:t>
      </w:r>
      <w:bookmarkEnd w:id="11"/>
    </w:p>
    <w:p w:rsidR="00E6285D" w:rsidRPr="00FB307B" w:rsidRDefault="00E6285D" w:rsidP="00E6285D">
      <w:pPr>
        <w:pStyle w:val="Heading3"/>
      </w:pPr>
      <w:bookmarkStart w:id="12" w:name="_Toc24705297"/>
      <w:r w:rsidRPr="00FB307B">
        <w:t>Code</w:t>
      </w:r>
      <w:bookmarkEnd w:id="12"/>
    </w:p>
    <w:p w:rsidR="0070452A" w:rsidRDefault="00E6285D" w:rsidP="00E6285D">
      <w:pPr>
        <w:pStyle w:val="Heading3"/>
      </w:pPr>
      <w:bookmarkStart w:id="13" w:name="_Toc24705298"/>
      <w:r w:rsidRPr="00FB307B">
        <w:t>Testing</w:t>
      </w:r>
      <w:bookmarkEnd w:id="13"/>
    </w:p>
    <w:p w:rsidR="0070452A" w:rsidRDefault="0070452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0452A" w:rsidRPr="00E6285D" w:rsidRDefault="0070452A" w:rsidP="0070452A">
      <w:pPr>
        <w:pStyle w:val="Heading2"/>
      </w:pPr>
      <w:bookmarkStart w:id="14" w:name="_Toc24705299"/>
      <w:r w:rsidRPr="00E6285D">
        <w:lastRenderedPageBreak/>
        <w:t xml:space="preserve">Exercise </w:t>
      </w:r>
      <w:r>
        <w:t>4</w:t>
      </w:r>
      <w:bookmarkEnd w:id="14"/>
    </w:p>
    <w:p w:rsidR="0070452A" w:rsidRPr="00E6285D" w:rsidRDefault="0070452A" w:rsidP="0070452A">
      <w:pPr>
        <w:pStyle w:val="Heading3"/>
      </w:pPr>
      <w:bookmarkStart w:id="15" w:name="_Toc24705300"/>
      <w:r w:rsidRPr="00E6285D">
        <w:t>Design</w:t>
      </w:r>
      <w:bookmarkEnd w:id="15"/>
    </w:p>
    <w:p w:rsidR="0070452A" w:rsidRPr="00FB307B" w:rsidRDefault="0070452A" w:rsidP="0070452A">
      <w:pPr>
        <w:pStyle w:val="Heading3"/>
      </w:pPr>
      <w:bookmarkStart w:id="16" w:name="_Toc24705301"/>
      <w:r w:rsidRPr="00FB307B">
        <w:t>Code</w:t>
      </w:r>
      <w:bookmarkEnd w:id="16"/>
    </w:p>
    <w:p w:rsidR="0070452A" w:rsidRDefault="0070452A" w:rsidP="0070452A">
      <w:pPr>
        <w:pStyle w:val="Heading3"/>
      </w:pPr>
      <w:bookmarkStart w:id="17" w:name="_Toc24705302"/>
      <w:r w:rsidRPr="00FB307B">
        <w:t>Testing</w:t>
      </w:r>
      <w:bookmarkEnd w:id="17"/>
    </w:p>
    <w:p w:rsidR="0070452A" w:rsidRDefault="0070452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0452A" w:rsidRPr="00E6285D" w:rsidRDefault="0070452A" w:rsidP="0070452A">
      <w:pPr>
        <w:pStyle w:val="Heading2"/>
      </w:pPr>
      <w:bookmarkStart w:id="18" w:name="_Toc24705303"/>
      <w:r w:rsidRPr="00E6285D">
        <w:lastRenderedPageBreak/>
        <w:t xml:space="preserve">Exercise </w:t>
      </w:r>
      <w:r>
        <w:t>5</w:t>
      </w:r>
      <w:bookmarkEnd w:id="18"/>
    </w:p>
    <w:p w:rsidR="0070452A" w:rsidRPr="00E6285D" w:rsidRDefault="0070452A" w:rsidP="0070452A">
      <w:pPr>
        <w:pStyle w:val="Heading3"/>
      </w:pPr>
      <w:bookmarkStart w:id="19" w:name="_Toc24705304"/>
      <w:r w:rsidRPr="00E6285D">
        <w:t>Design</w:t>
      </w:r>
      <w:bookmarkEnd w:id="19"/>
    </w:p>
    <w:p w:rsidR="0070452A" w:rsidRPr="00FB307B" w:rsidRDefault="0070452A" w:rsidP="0070452A">
      <w:pPr>
        <w:pStyle w:val="Heading3"/>
      </w:pPr>
      <w:bookmarkStart w:id="20" w:name="_Toc24705305"/>
      <w:r w:rsidRPr="00FB307B">
        <w:t>Code</w:t>
      </w:r>
      <w:bookmarkEnd w:id="20"/>
    </w:p>
    <w:p w:rsidR="0070452A" w:rsidRDefault="0070452A" w:rsidP="0070452A">
      <w:pPr>
        <w:pStyle w:val="Heading3"/>
      </w:pPr>
      <w:bookmarkStart w:id="21" w:name="_Toc24705306"/>
      <w:r w:rsidRPr="00FB307B">
        <w:t>Testing</w:t>
      </w:r>
      <w:bookmarkEnd w:id="21"/>
    </w:p>
    <w:p w:rsidR="0070452A" w:rsidRDefault="0070452A" w:rsidP="0070452A">
      <w:pPr>
        <w:pStyle w:val="Heading3"/>
      </w:pPr>
    </w:p>
    <w:p w:rsidR="00E6285D" w:rsidRDefault="00E6285D" w:rsidP="00E6285D">
      <w:pPr>
        <w:pStyle w:val="Heading3"/>
      </w:pPr>
    </w:p>
    <w:p w:rsidR="0070452A" w:rsidRPr="00E6285D" w:rsidRDefault="00E6285D" w:rsidP="0070452A">
      <w:pPr>
        <w:pStyle w:val="Heading2"/>
      </w:pPr>
      <w:r>
        <w:br w:type="page"/>
      </w:r>
      <w:bookmarkStart w:id="22" w:name="_Toc24705307"/>
      <w:r w:rsidR="0070452A" w:rsidRPr="00E6285D">
        <w:lastRenderedPageBreak/>
        <w:t xml:space="preserve">Exercise </w:t>
      </w:r>
      <w:r w:rsidR="0070452A">
        <w:t>6</w:t>
      </w:r>
      <w:bookmarkEnd w:id="22"/>
    </w:p>
    <w:p w:rsidR="0070452A" w:rsidRPr="00E6285D" w:rsidRDefault="0070452A" w:rsidP="0070452A">
      <w:pPr>
        <w:pStyle w:val="Heading3"/>
      </w:pPr>
      <w:bookmarkStart w:id="23" w:name="_Toc24705308"/>
      <w:r w:rsidRPr="00E6285D">
        <w:t>Design</w:t>
      </w:r>
      <w:bookmarkEnd w:id="23"/>
    </w:p>
    <w:p w:rsidR="0070452A" w:rsidRPr="00FB307B" w:rsidRDefault="0070452A" w:rsidP="0070452A">
      <w:pPr>
        <w:pStyle w:val="Heading3"/>
      </w:pPr>
      <w:bookmarkStart w:id="24" w:name="_Toc24705309"/>
      <w:r w:rsidRPr="00FB307B">
        <w:t>Code</w:t>
      </w:r>
      <w:bookmarkEnd w:id="24"/>
    </w:p>
    <w:p w:rsidR="0070452A" w:rsidRDefault="0070452A" w:rsidP="0070452A">
      <w:pPr>
        <w:pStyle w:val="Heading3"/>
      </w:pPr>
      <w:bookmarkStart w:id="25" w:name="_Toc24705310"/>
      <w:r w:rsidRPr="00FB307B">
        <w:t>Testing</w:t>
      </w:r>
      <w:bookmarkEnd w:id="25"/>
    </w:p>
    <w:p w:rsidR="0070452A" w:rsidRDefault="0070452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0452A" w:rsidRPr="00E6285D" w:rsidRDefault="0070452A" w:rsidP="0070452A">
      <w:pPr>
        <w:pStyle w:val="Heading2"/>
      </w:pPr>
      <w:bookmarkStart w:id="26" w:name="_Toc24705311"/>
      <w:r w:rsidRPr="00E6285D">
        <w:lastRenderedPageBreak/>
        <w:t xml:space="preserve">Exercise </w:t>
      </w:r>
      <w:r>
        <w:t>7</w:t>
      </w:r>
      <w:bookmarkEnd w:id="26"/>
    </w:p>
    <w:p w:rsidR="0070452A" w:rsidRPr="00E6285D" w:rsidRDefault="0070452A" w:rsidP="0070452A">
      <w:pPr>
        <w:pStyle w:val="Heading3"/>
      </w:pPr>
      <w:bookmarkStart w:id="27" w:name="_Toc24705312"/>
      <w:r w:rsidRPr="00E6285D">
        <w:t>Design</w:t>
      </w:r>
      <w:bookmarkEnd w:id="27"/>
    </w:p>
    <w:p w:rsidR="0070452A" w:rsidRPr="00FB307B" w:rsidRDefault="0070452A" w:rsidP="0070452A">
      <w:pPr>
        <w:pStyle w:val="Heading3"/>
      </w:pPr>
      <w:bookmarkStart w:id="28" w:name="_Toc24705313"/>
      <w:r w:rsidRPr="00FB307B">
        <w:t>Code</w:t>
      </w:r>
      <w:bookmarkEnd w:id="28"/>
    </w:p>
    <w:p w:rsidR="0070452A" w:rsidRDefault="0070452A" w:rsidP="0070452A">
      <w:pPr>
        <w:pStyle w:val="Heading3"/>
      </w:pPr>
      <w:bookmarkStart w:id="29" w:name="_Toc24705314"/>
      <w:r w:rsidRPr="00FB307B">
        <w:t>Testing</w:t>
      </w:r>
      <w:bookmarkEnd w:id="29"/>
    </w:p>
    <w:p w:rsidR="0070452A" w:rsidRDefault="0070452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0452A" w:rsidRPr="00E6285D" w:rsidRDefault="0070452A" w:rsidP="0070452A">
      <w:pPr>
        <w:pStyle w:val="Heading2"/>
      </w:pPr>
      <w:bookmarkStart w:id="30" w:name="_Toc24705315"/>
      <w:r w:rsidRPr="00E6285D">
        <w:lastRenderedPageBreak/>
        <w:t xml:space="preserve">Exercise </w:t>
      </w:r>
      <w:r>
        <w:t>8</w:t>
      </w:r>
      <w:bookmarkEnd w:id="30"/>
    </w:p>
    <w:p w:rsidR="0070452A" w:rsidRPr="00E6285D" w:rsidRDefault="0070452A" w:rsidP="0070452A">
      <w:pPr>
        <w:pStyle w:val="Heading3"/>
      </w:pPr>
      <w:bookmarkStart w:id="31" w:name="_Toc24705316"/>
      <w:r w:rsidRPr="00E6285D">
        <w:t>Design</w:t>
      </w:r>
      <w:bookmarkEnd w:id="31"/>
    </w:p>
    <w:p w:rsidR="0070452A" w:rsidRPr="00FB307B" w:rsidRDefault="0070452A" w:rsidP="0070452A">
      <w:pPr>
        <w:pStyle w:val="Heading3"/>
      </w:pPr>
      <w:bookmarkStart w:id="32" w:name="_Toc24705317"/>
      <w:r w:rsidRPr="00FB307B">
        <w:t>Code</w:t>
      </w:r>
      <w:bookmarkEnd w:id="32"/>
    </w:p>
    <w:p w:rsidR="00892F47" w:rsidRDefault="0070452A" w:rsidP="0070452A">
      <w:pPr>
        <w:pStyle w:val="Heading3"/>
      </w:pPr>
      <w:bookmarkStart w:id="33" w:name="_Toc24705318"/>
      <w:r w:rsidRPr="00FB307B">
        <w:t>Testing</w:t>
      </w:r>
      <w:bookmarkEnd w:id="33"/>
    </w:p>
    <w:p w:rsidR="00892F47" w:rsidRDefault="00892F47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0452A" w:rsidRDefault="00892F47" w:rsidP="00892F47">
      <w:pPr>
        <w:pStyle w:val="Heading2"/>
      </w:pPr>
      <w:bookmarkStart w:id="34" w:name="_Toc24705319"/>
      <w:r>
        <w:lastRenderedPageBreak/>
        <w:t>Reflection on Part A</w:t>
      </w:r>
      <w:bookmarkEnd w:id="34"/>
    </w:p>
    <w:p w:rsidR="0070452A" w:rsidRDefault="0070452A" w:rsidP="0070452A">
      <w:pPr>
        <w:pStyle w:val="Heading3"/>
      </w:pPr>
    </w:p>
    <w:p w:rsidR="0070452A" w:rsidRDefault="0070452A" w:rsidP="0070452A">
      <w:pPr>
        <w:pStyle w:val="Heading3"/>
      </w:pPr>
    </w:p>
    <w:p w:rsidR="0070452A" w:rsidRDefault="0070452A">
      <w:r>
        <w:br w:type="page"/>
      </w:r>
    </w:p>
    <w:p w:rsidR="00E6285D" w:rsidRDefault="00E6285D"/>
    <w:p w:rsidR="00E6285D" w:rsidRDefault="00E6285D" w:rsidP="00E6285D">
      <w:pPr>
        <w:pStyle w:val="Heading1"/>
      </w:pPr>
      <w:bookmarkStart w:id="35" w:name="_Toc24705320"/>
      <w:r>
        <w:t>Part B</w:t>
      </w:r>
      <w:bookmarkEnd w:id="35"/>
    </w:p>
    <w:p w:rsidR="00E6285D" w:rsidRDefault="00E6285D" w:rsidP="00E6285D">
      <w:pPr>
        <w:pStyle w:val="Heading2"/>
      </w:pPr>
      <w:bookmarkStart w:id="36" w:name="_Toc24705321"/>
      <w:r>
        <w:t>Exercise 1</w:t>
      </w:r>
      <w:bookmarkEnd w:id="36"/>
    </w:p>
    <w:p w:rsidR="00E6285D" w:rsidRPr="00E6285D" w:rsidRDefault="00E6285D" w:rsidP="00E6285D">
      <w:pPr>
        <w:pStyle w:val="Heading3"/>
      </w:pPr>
      <w:bookmarkStart w:id="37" w:name="_Toc24705322"/>
      <w:r w:rsidRPr="00E6285D">
        <w:t>Design</w:t>
      </w:r>
      <w:bookmarkEnd w:id="37"/>
    </w:p>
    <w:p w:rsidR="00E6285D" w:rsidRPr="00FB307B" w:rsidRDefault="00E6285D" w:rsidP="00E6285D">
      <w:pPr>
        <w:pStyle w:val="Heading3"/>
      </w:pPr>
      <w:bookmarkStart w:id="38" w:name="_Toc24705323"/>
      <w:r w:rsidRPr="00FB307B">
        <w:t>Code</w:t>
      </w:r>
      <w:bookmarkEnd w:id="38"/>
    </w:p>
    <w:p w:rsidR="00E6285D" w:rsidRDefault="00E6285D" w:rsidP="00E6285D">
      <w:pPr>
        <w:pStyle w:val="Heading3"/>
      </w:pPr>
      <w:bookmarkStart w:id="39" w:name="_Toc24705324"/>
      <w:r w:rsidRPr="00FB307B">
        <w:t>Testing</w:t>
      </w:r>
      <w:bookmarkEnd w:id="39"/>
    </w:p>
    <w:p w:rsidR="00E6285D" w:rsidRDefault="00E6285D">
      <w:r>
        <w:br w:type="page"/>
      </w:r>
    </w:p>
    <w:p w:rsidR="00E6285D" w:rsidRDefault="00E6285D" w:rsidP="00E6285D">
      <w:pPr>
        <w:pStyle w:val="Heading2"/>
      </w:pPr>
      <w:bookmarkStart w:id="40" w:name="_Toc24705325"/>
      <w:r>
        <w:lastRenderedPageBreak/>
        <w:t>Exercise 2</w:t>
      </w:r>
      <w:bookmarkEnd w:id="40"/>
    </w:p>
    <w:p w:rsidR="00E6285D" w:rsidRPr="00E6285D" w:rsidRDefault="00E6285D" w:rsidP="00E6285D">
      <w:pPr>
        <w:pStyle w:val="Heading3"/>
      </w:pPr>
      <w:bookmarkStart w:id="41" w:name="_Toc24705326"/>
      <w:r w:rsidRPr="00E6285D">
        <w:t>Design</w:t>
      </w:r>
      <w:bookmarkEnd w:id="41"/>
    </w:p>
    <w:p w:rsidR="00E6285D" w:rsidRPr="00FB307B" w:rsidRDefault="00E6285D" w:rsidP="00E6285D">
      <w:pPr>
        <w:pStyle w:val="Heading3"/>
      </w:pPr>
      <w:bookmarkStart w:id="42" w:name="_Toc24705327"/>
      <w:r w:rsidRPr="00FB307B">
        <w:t>Code</w:t>
      </w:r>
      <w:bookmarkEnd w:id="42"/>
    </w:p>
    <w:p w:rsidR="00E6285D" w:rsidRDefault="00E6285D" w:rsidP="00E6285D">
      <w:pPr>
        <w:pStyle w:val="Heading3"/>
      </w:pPr>
      <w:bookmarkStart w:id="43" w:name="_Toc24705328"/>
      <w:r w:rsidRPr="00FB307B">
        <w:t>Testing</w:t>
      </w:r>
      <w:bookmarkEnd w:id="43"/>
    </w:p>
    <w:p w:rsidR="00E6285D" w:rsidRDefault="00E6285D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6285D" w:rsidRDefault="00E6285D" w:rsidP="00E6285D">
      <w:pPr>
        <w:pStyle w:val="Heading2"/>
      </w:pPr>
      <w:bookmarkStart w:id="44" w:name="_Toc24705329"/>
      <w:r>
        <w:lastRenderedPageBreak/>
        <w:t>Exercise 3</w:t>
      </w:r>
      <w:bookmarkEnd w:id="44"/>
    </w:p>
    <w:p w:rsidR="00E6285D" w:rsidRPr="00E6285D" w:rsidRDefault="00E6285D" w:rsidP="00E6285D">
      <w:pPr>
        <w:pStyle w:val="Heading3"/>
      </w:pPr>
      <w:bookmarkStart w:id="45" w:name="_Toc24705330"/>
      <w:r w:rsidRPr="00E6285D">
        <w:t>Design</w:t>
      </w:r>
      <w:bookmarkEnd w:id="45"/>
    </w:p>
    <w:p w:rsidR="00E6285D" w:rsidRPr="00FB307B" w:rsidRDefault="00E6285D" w:rsidP="00E6285D">
      <w:pPr>
        <w:pStyle w:val="Heading3"/>
      </w:pPr>
      <w:bookmarkStart w:id="46" w:name="_Toc24705331"/>
      <w:r w:rsidRPr="00FB307B">
        <w:t>Code</w:t>
      </w:r>
      <w:bookmarkEnd w:id="46"/>
    </w:p>
    <w:p w:rsidR="00892F47" w:rsidRDefault="00E6285D" w:rsidP="00E6285D">
      <w:pPr>
        <w:pStyle w:val="Heading3"/>
      </w:pPr>
      <w:bookmarkStart w:id="47" w:name="_Toc24705332"/>
      <w:r w:rsidRPr="00FB307B">
        <w:t>Testing</w:t>
      </w:r>
      <w:bookmarkEnd w:id="47"/>
    </w:p>
    <w:p w:rsidR="00892F47" w:rsidRDefault="00892F47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6285D" w:rsidRDefault="00892F47" w:rsidP="00892F47">
      <w:pPr>
        <w:pStyle w:val="Heading2"/>
      </w:pPr>
      <w:bookmarkStart w:id="48" w:name="_Toc24705333"/>
      <w:r>
        <w:lastRenderedPageBreak/>
        <w:t>Reflection on Part B</w:t>
      </w:r>
      <w:bookmarkEnd w:id="48"/>
    </w:p>
    <w:p w:rsidR="00E6285D" w:rsidRDefault="00E6285D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6285D" w:rsidRDefault="00E6285D" w:rsidP="00E6285D">
      <w:pPr>
        <w:pStyle w:val="Heading1"/>
      </w:pPr>
      <w:bookmarkStart w:id="49" w:name="_Toc24705334"/>
      <w:r>
        <w:lastRenderedPageBreak/>
        <w:t>Part C</w:t>
      </w:r>
      <w:bookmarkEnd w:id="49"/>
    </w:p>
    <w:p w:rsidR="00892F47" w:rsidRDefault="00E6285D" w:rsidP="00E6285D">
      <w:pPr>
        <w:pStyle w:val="Heading2"/>
      </w:pPr>
      <w:bookmarkStart w:id="50" w:name="_Toc24705335"/>
      <w:r>
        <w:t>Maths App</w:t>
      </w:r>
      <w:bookmarkEnd w:id="50"/>
    </w:p>
    <w:p w:rsidR="00004439" w:rsidRDefault="00004439" w:rsidP="00004439">
      <w:pPr>
        <w:pStyle w:val="Heading2"/>
      </w:pPr>
      <w:bookmarkStart w:id="51" w:name="_Toc24705336"/>
      <w:r>
        <w:t>Exercise A</w:t>
      </w:r>
      <w:bookmarkEnd w:id="51"/>
    </w:p>
    <w:p w:rsidR="00004439" w:rsidRDefault="00004439" w:rsidP="00004439">
      <w:pPr>
        <w:pStyle w:val="Heading3"/>
      </w:pPr>
      <w:bookmarkStart w:id="52" w:name="_Toc24705337"/>
      <w:r>
        <w:t>Design</w:t>
      </w:r>
      <w:bookmarkEnd w:id="52"/>
    </w:p>
    <w:p w:rsidR="00004439" w:rsidRDefault="00004439" w:rsidP="00004439">
      <w:pPr>
        <w:pStyle w:val="Heading3"/>
      </w:pPr>
      <w:bookmarkStart w:id="53" w:name="_Toc24705338"/>
      <w:r>
        <w:t>Code</w:t>
      </w:r>
      <w:bookmarkEnd w:id="53"/>
    </w:p>
    <w:p w:rsidR="00004439" w:rsidRDefault="00004439" w:rsidP="00004439">
      <w:pPr>
        <w:pStyle w:val="Heading3"/>
      </w:pPr>
      <w:bookmarkStart w:id="54" w:name="_Toc24705339"/>
      <w:r>
        <w:t>Testing</w:t>
      </w:r>
      <w:bookmarkEnd w:id="54"/>
    </w:p>
    <w:p w:rsidR="00004439" w:rsidRDefault="00004439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004439" w:rsidRDefault="00004439" w:rsidP="00004439">
      <w:pPr>
        <w:pStyle w:val="Heading2"/>
      </w:pPr>
      <w:bookmarkStart w:id="55" w:name="_Toc24705340"/>
      <w:r>
        <w:lastRenderedPageBreak/>
        <w:t xml:space="preserve">Exercise </w:t>
      </w:r>
      <w:r>
        <w:t>B</w:t>
      </w:r>
      <w:bookmarkEnd w:id="55"/>
    </w:p>
    <w:p w:rsidR="00004439" w:rsidRDefault="00004439" w:rsidP="00004439">
      <w:pPr>
        <w:pStyle w:val="Heading3"/>
      </w:pPr>
      <w:bookmarkStart w:id="56" w:name="_Toc24705341"/>
      <w:r>
        <w:t>Design</w:t>
      </w:r>
      <w:bookmarkEnd w:id="56"/>
    </w:p>
    <w:p w:rsidR="00004439" w:rsidRDefault="00004439" w:rsidP="00004439">
      <w:pPr>
        <w:pStyle w:val="Heading3"/>
      </w:pPr>
      <w:bookmarkStart w:id="57" w:name="_Toc24705342"/>
      <w:r>
        <w:t>Code</w:t>
      </w:r>
      <w:bookmarkEnd w:id="57"/>
    </w:p>
    <w:p w:rsidR="00004439" w:rsidRDefault="00004439" w:rsidP="00004439">
      <w:pPr>
        <w:pStyle w:val="Heading3"/>
      </w:pPr>
      <w:bookmarkStart w:id="58" w:name="_Toc24705343"/>
      <w:r>
        <w:t>Testing</w:t>
      </w:r>
      <w:bookmarkEnd w:id="58"/>
    </w:p>
    <w:p w:rsidR="00004439" w:rsidRDefault="00004439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004439" w:rsidRDefault="00004439" w:rsidP="00004439">
      <w:pPr>
        <w:pStyle w:val="Heading2"/>
      </w:pPr>
      <w:bookmarkStart w:id="59" w:name="_Toc24705344"/>
      <w:r>
        <w:lastRenderedPageBreak/>
        <w:t xml:space="preserve">Exercise </w:t>
      </w:r>
      <w:r>
        <w:t>C</w:t>
      </w:r>
      <w:bookmarkEnd w:id="59"/>
    </w:p>
    <w:p w:rsidR="00004439" w:rsidRDefault="00004439" w:rsidP="00004439">
      <w:pPr>
        <w:pStyle w:val="Heading3"/>
      </w:pPr>
      <w:bookmarkStart w:id="60" w:name="_Toc24705345"/>
      <w:r>
        <w:t>Design</w:t>
      </w:r>
      <w:bookmarkEnd w:id="60"/>
    </w:p>
    <w:p w:rsidR="00004439" w:rsidRDefault="00004439" w:rsidP="00004439">
      <w:pPr>
        <w:pStyle w:val="Heading3"/>
      </w:pPr>
      <w:bookmarkStart w:id="61" w:name="_Toc24705346"/>
      <w:r>
        <w:t>Code</w:t>
      </w:r>
      <w:bookmarkEnd w:id="61"/>
    </w:p>
    <w:p w:rsidR="00004439" w:rsidRDefault="00004439" w:rsidP="00004439">
      <w:pPr>
        <w:pStyle w:val="Heading3"/>
      </w:pPr>
      <w:bookmarkStart w:id="62" w:name="_Toc24705347"/>
      <w:r>
        <w:t>Testing</w:t>
      </w:r>
      <w:bookmarkEnd w:id="62"/>
    </w:p>
    <w:p w:rsidR="00004439" w:rsidRDefault="00004439" w:rsidP="00004439">
      <w:pPr>
        <w:pStyle w:val="Heading3"/>
      </w:pPr>
    </w:p>
    <w:p w:rsidR="00004439" w:rsidRDefault="00004439" w:rsidP="00004439">
      <w:pPr>
        <w:pStyle w:val="Heading3"/>
      </w:pPr>
    </w:p>
    <w:p w:rsidR="00892F47" w:rsidRDefault="00004439" w:rsidP="00004439">
      <w:pPr>
        <w:pStyle w:val="Heading2"/>
      </w:pPr>
      <w:bookmarkStart w:id="63" w:name="_Toc24705348"/>
      <w:r>
        <w:t> </w:t>
      </w:r>
      <w:bookmarkEnd w:id="63"/>
      <w:r w:rsidR="00892F47">
        <w:br w:type="page"/>
      </w:r>
    </w:p>
    <w:p w:rsidR="00E6285D" w:rsidRDefault="00004439" w:rsidP="00E6285D">
      <w:pPr>
        <w:pStyle w:val="Heading2"/>
      </w:pPr>
      <w:bookmarkStart w:id="64" w:name="_Toc24705349"/>
      <w:r>
        <w:lastRenderedPageBreak/>
        <w:t>Reflection on Part C</w:t>
      </w:r>
      <w:bookmarkEnd w:id="64"/>
    </w:p>
    <w:p w:rsidR="00E6285D" w:rsidRDefault="00E6285D">
      <w:r>
        <w:br w:type="page"/>
      </w:r>
    </w:p>
    <w:p w:rsidR="00E6285D" w:rsidRDefault="00E6285D" w:rsidP="00E6285D">
      <w:pPr>
        <w:pStyle w:val="Heading1"/>
      </w:pPr>
      <w:bookmarkStart w:id="65" w:name="_Toc24705350"/>
      <w:r>
        <w:lastRenderedPageBreak/>
        <w:t>Part D</w:t>
      </w:r>
      <w:bookmarkEnd w:id="65"/>
    </w:p>
    <w:p w:rsidR="00004439" w:rsidRDefault="00E6285D" w:rsidP="00E6285D">
      <w:pPr>
        <w:pStyle w:val="Heading2"/>
      </w:pPr>
      <w:bookmarkStart w:id="66" w:name="_Toc24705351"/>
      <w:r>
        <w:t>Game of 42</w:t>
      </w:r>
      <w:bookmarkEnd w:id="66"/>
    </w:p>
    <w:p w:rsidR="00004439" w:rsidRDefault="0000443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70452A" w:rsidRDefault="00004439" w:rsidP="00E6285D">
      <w:pPr>
        <w:pStyle w:val="Heading2"/>
      </w:pPr>
      <w:bookmarkStart w:id="67" w:name="_Toc24705352"/>
      <w:r>
        <w:lastRenderedPageBreak/>
        <w:t>Reflection on Part D</w:t>
      </w:r>
      <w:bookmarkEnd w:id="67"/>
    </w:p>
    <w:p w:rsidR="0070452A" w:rsidRDefault="0070452A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E6285D" w:rsidRPr="00E6285D" w:rsidRDefault="0070452A" w:rsidP="0070452A">
      <w:pPr>
        <w:pStyle w:val="Heading1"/>
      </w:pPr>
      <w:bookmarkStart w:id="68" w:name="_Toc24705353"/>
      <w:r>
        <w:lastRenderedPageBreak/>
        <w:t>Conclusion</w:t>
      </w:r>
      <w:bookmarkEnd w:id="68"/>
    </w:p>
    <w:p w:rsidR="00E6285D" w:rsidRPr="00E6285D" w:rsidRDefault="00E6285D" w:rsidP="00E6285D"/>
    <w:p w:rsidR="00E6285D" w:rsidRPr="00E6285D" w:rsidRDefault="00E6285D" w:rsidP="00E6285D"/>
    <w:p w:rsidR="00E6285D" w:rsidRPr="00FB307B" w:rsidRDefault="00E6285D" w:rsidP="00E6285D">
      <w:pPr>
        <w:pStyle w:val="Heading3"/>
      </w:pPr>
    </w:p>
    <w:p w:rsidR="00FB307B" w:rsidRPr="00FB307B" w:rsidRDefault="00FB307B" w:rsidP="00E6285D">
      <w:pPr>
        <w:jc w:val="both"/>
        <w:rPr>
          <w:b/>
        </w:rPr>
      </w:pPr>
    </w:p>
    <w:sectPr w:rsidR="00FB307B" w:rsidRPr="00FB307B" w:rsidSect="00E628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2A" w:rsidRDefault="0070452A" w:rsidP="0070452A">
      <w:pPr>
        <w:spacing w:after="0" w:line="240" w:lineRule="auto"/>
      </w:pPr>
      <w:r>
        <w:separator/>
      </w:r>
    </w:p>
  </w:endnote>
  <w:endnote w:type="continuationSeparator" w:id="0">
    <w:p w:rsidR="0070452A" w:rsidRDefault="0070452A" w:rsidP="0070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973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452A" w:rsidRDefault="007045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43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452A" w:rsidRDefault="0070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2A" w:rsidRDefault="0070452A" w:rsidP="0070452A">
      <w:pPr>
        <w:spacing w:after="0" w:line="240" w:lineRule="auto"/>
      </w:pPr>
      <w:r>
        <w:separator/>
      </w:r>
    </w:p>
  </w:footnote>
  <w:footnote w:type="continuationSeparator" w:id="0">
    <w:p w:rsidR="0070452A" w:rsidRDefault="0070452A" w:rsidP="0070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2A" w:rsidRDefault="0070452A">
    <w:pPr>
      <w:pStyle w:val="Header"/>
    </w:pPr>
    <w:r>
      <w:t>Student ID: 1472703</w:t>
    </w:r>
  </w:p>
  <w:p w:rsidR="0070452A" w:rsidRDefault="00704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7B"/>
    <w:rsid w:val="00004439"/>
    <w:rsid w:val="0070452A"/>
    <w:rsid w:val="007625E8"/>
    <w:rsid w:val="00892F47"/>
    <w:rsid w:val="00D11B64"/>
    <w:rsid w:val="00E6285D"/>
    <w:rsid w:val="00F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3ABD"/>
  <w15:chartTrackingRefBased/>
  <w15:docId w15:val="{F0746A52-D4C8-478F-938A-2FCA9E68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5D"/>
    <w:rPr>
      <w:rFonts w:asciiTheme="majorHAnsi" w:eastAsiaTheme="majorEastAsia" w:hAnsiTheme="majorHAnsi" w:cstheme="majorBidi"/>
      <w:b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B307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85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85D"/>
    <w:rPr>
      <w:rFonts w:asciiTheme="majorHAnsi" w:eastAsiaTheme="majorEastAsia" w:hAnsiTheme="majorHAnsi" w:cstheme="majorBid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28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8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28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285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628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285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A"/>
  </w:style>
  <w:style w:type="paragraph" w:styleId="Footer">
    <w:name w:val="footer"/>
    <w:basedOn w:val="Normal"/>
    <w:link w:val="FooterChar"/>
    <w:uiPriority w:val="99"/>
    <w:unhideWhenUsed/>
    <w:rsid w:val="0070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E"/>
    <w:rsid w:val="0082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47110D1A1D4D9BA470B006D3E0CE21">
    <w:name w:val="A247110D1A1D4D9BA470B006D3E0CE21"/>
    <w:rsid w:val="00820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IT Systems and Applications. UCC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DD9C3-0645-44A9-BDBA-5F5F6F26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B4091662</Template>
  <TotalTime>34</TotalTime>
  <Pages>23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 of programming Assignment.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 of programming Assignment.</dc:title>
  <dc:subject>Part A, B, C, D</dc:subject>
  <dc:creator>James JG. Gwynn</dc:creator>
  <cp:keywords/>
  <dc:description/>
  <cp:lastModifiedBy>James JG. Gwynn</cp:lastModifiedBy>
  <cp:revision>2</cp:revision>
  <dcterms:created xsi:type="dcterms:W3CDTF">2019-11-15T09:40:00Z</dcterms:created>
  <dcterms:modified xsi:type="dcterms:W3CDTF">2019-11-15T10:14:00Z</dcterms:modified>
</cp:coreProperties>
</file>